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5A7052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3314A2C" w14:textId="66602FAF" w:rsidR="00692703" w:rsidRPr="00CF1A49" w:rsidRDefault="00257874" w:rsidP="00913946">
            <w:pPr>
              <w:pStyle w:val="Title"/>
            </w:pPr>
            <w:r>
              <w:t>DURGA PRASAD GUPT</w:t>
            </w:r>
          </w:p>
          <w:p w14:paraId="24F74C8F" w14:textId="078CCAE4" w:rsidR="00692703" w:rsidRPr="00CF1A49" w:rsidRDefault="00257874" w:rsidP="00913946">
            <w:pPr>
              <w:pStyle w:val="ContactInfo"/>
              <w:contextualSpacing w:val="0"/>
            </w:pPr>
            <w:r>
              <w:t>Uttar Pradesh,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2320CFE059D4B3589AB9AF0BC38974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Contact: 9140499696</w:t>
            </w:r>
          </w:p>
          <w:p w14:paraId="47744312" w14:textId="1506D870" w:rsidR="00257874" w:rsidRDefault="00257874" w:rsidP="00257874">
            <w:pPr>
              <w:pStyle w:val="ContactInfoEmphasis"/>
              <w:contextualSpacing w:val="0"/>
              <w:jc w:val="left"/>
            </w:pPr>
            <w:r>
              <w:t xml:space="preserve">                                                     Gmail: </w:t>
            </w:r>
            <w:hyperlink r:id="rId8" w:history="1">
              <w:r w:rsidRPr="003D2B03">
                <w:rPr>
                  <w:rStyle w:val="Hyperlink"/>
                </w:rPr>
                <w:t>Durgaprasadgupt14975@gmail.com</w:t>
              </w:r>
            </w:hyperlink>
          </w:p>
          <w:p w14:paraId="3E40C3DF" w14:textId="2235AEA4" w:rsidR="00692703" w:rsidRPr="00CF1A49" w:rsidRDefault="00257874" w:rsidP="00913946">
            <w:pPr>
              <w:pStyle w:val="ContactInfoEmphasis"/>
              <w:contextualSpacing w:val="0"/>
            </w:pPr>
            <w:r>
              <w:t xml:space="preserve">           </w:t>
            </w:r>
            <w:r w:rsidR="00692703" w:rsidRPr="00CF1A49">
              <w:t xml:space="preserve"> </w:t>
            </w:r>
            <w:r>
              <w:t>Linked-in:</w:t>
            </w:r>
            <w:r w:rsidR="00692703" w:rsidRPr="00CF1A49">
              <w:t xml:space="preserve"> </w:t>
            </w:r>
            <w:r w:rsidRPr="00257874">
              <w:t>www.linkedin.com/in/durga-prasad-gupt-821866190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C52E3F86F2C47E491D7023D1BBBF13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14:paraId="79E8082A" w14:textId="77777777" w:rsidTr="00692703">
        <w:tc>
          <w:tcPr>
            <w:tcW w:w="9360" w:type="dxa"/>
            <w:tcMar>
              <w:top w:w="432" w:type="dxa"/>
            </w:tcMar>
          </w:tcPr>
          <w:p w14:paraId="037D530F" w14:textId="5BBDFAA3" w:rsidR="001755A8" w:rsidRPr="00CD751B" w:rsidRDefault="00257874" w:rsidP="00913946">
            <w:pPr>
              <w:contextualSpacing w:val="0"/>
            </w:pPr>
            <w:r w:rsidRPr="00CD751B">
              <w:t>I am a tech-enthusiast. And I believe in practical learning rather than theoretical that’s why I made projects on every dev topic so that I could be clear with the concepts and be aware with their real-life implementations</w:t>
            </w:r>
            <w:r w:rsidR="00CD751B" w:rsidRPr="00CD751B">
              <w:t>.</w:t>
            </w:r>
            <w:r w:rsidR="00B452BF">
              <w:t xml:space="preserve"> And</w:t>
            </w:r>
            <w:r w:rsidR="00CD751B" w:rsidRPr="00CD751B">
              <w:t xml:space="preserve"> I am able to write </w:t>
            </w:r>
            <w:r w:rsidR="00CD751B">
              <w:rPr>
                <w:rFonts w:cstheme="minorHAnsi"/>
                <w:color w:val="555555"/>
                <w:shd w:val="clear" w:color="auto" w:fill="F6F6F6"/>
              </w:rPr>
              <w:t>clean and well-crafted code.</w:t>
            </w:r>
          </w:p>
        </w:tc>
      </w:tr>
    </w:tbl>
    <w:p w14:paraId="558E296B" w14:textId="5C15D58E" w:rsidR="004E01EB" w:rsidRPr="00CF1A49" w:rsidRDefault="00257874" w:rsidP="004E01EB">
      <w:pPr>
        <w:pStyle w:val="Heading1"/>
      </w:pPr>
      <w:r>
        <w:t>Personal 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4FC60DD" w14:textId="77777777" w:rsidTr="00D66A52">
        <w:tc>
          <w:tcPr>
            <w:tcW w:w="9355" w:type="dxa"/>
          </w:tcPr>
          <w:p w14:paraId="78AA850A" w14:textId="18DDFAC1" w:rsidR="001D0BF1" w:rsidRPr="00CF1A49" w:rsidRDefault="007C5DFB" w:rsidP="001D0BF1">
            <w:pPr>
              <w:pStyle w:val="Heading2"/>
              <w:contextualSpacing w:val="0"/>
              <w:outlineLvl w:val="1"/>
            </w:pPr>
            <w:r>
              <w:t>google sheets</w:t>
            </w:r>
            <w:r w:rsidR="00CD751B">
              <w:t>-Clone</w:t>
            </w:r>
          </w:p>
          <w:p w14:paraId="3E1D45B8" w14:textId="77777777" w:rsidR="00CD751B" w:rsidRDefault="00CD751B" w:rsidP="00CD751B">
            <w:pPr>
              <w:rPr>
                <w:b/>
                <w:bCs/>
                <w:color w:val="002060"/>
              </w:rPr>
            </w:pPr>
            <w:r>
              <w:t xml:space="preserve">GitHub Link: </w:t>
            </w:r>
            <w:hyperlink r:id="rId9" w:history="1">
              <w:r w:rsidRPr="00CB3992">
                <w:rPr>
                  <w:rStyle w:val="Hyperlink"/>
                  <w:bCs/>
                </w:rPr>
                <w:t>https://github.com/durgaprasadgupt/Excel-clonepro</w:t>
              </w:r>
            </w:hyperlink>
          </w:p>
          <w:p w14:paraId="34B06FF5" w14:textId="2121671F" w:rsidR="00F65FD5" w:rsidRPr="00063649" w:rsidRDefault="00CD751B" w:rsidP="00CD751B">
            <w:pPr>
              <w:rPr>
                <w:b/>
                <w:bCs/>
                <w:color w:val="2C5C85" w:themeColor="hyperlink"/>
                <w:u w:val="single"/>
              </w:rPr>
            </w:pPr>
            <w:r>
              <w:t xml:space="preserve">GitHub Page: </w:t>
            </w:r>
            <w:hyperlink r:id="rId10" w:history="1">
              <w:r w:rsidR="0054210D" w:rsidRPr="00CB3992">
                <w:rPr>
                  <w:rStyle w:val="Hyperlink"/>
                  <w:bCs/>
                </w:rPr>
                <w:t>https://durgaprasadgupt.github.io/Excel-clonepro/</w:t>
              </w:r>
            </w:hyperlink>
          </w:p>
          <w:p w14:paraId="40BEDBA0" w14:textId="1736A66C" w:rsidR="001E3120" w:rsidRPr="00063649" w:rsidRDefault="00CD751B" w:rsidP="001D0B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 this project, </w:t>
            </w:r>
            <w:r w:rsidRPr="007B1AEE">
              <w:rPr>
                <w:b/>
                <w:bCs/>
              </w:rPr>
              <w:t>I have</w:t>
            </w:r>
            <w:r>
              <w:rPr>
                <w:b/>
                <w:bCs/>
              </w:rPr>
              <w:t xml:space="preserve"> used </w:t>
            </w:r>
            <w:r w:rsidRPr="007B1AEE">
              <w:rPr>
                <w:b/>
                <w:bCs/>
              </w:rPr>
              <w:t>HTML, CSS and JS. I have implemented 2-way binding, some calculations, multiple sheets and also give access to user that he could be able to download that sheet. You can also upload your file from your device.</w:t>
            </w:r>
          </w:p>
        </w:tc>
      </w:tr>
      <w:tr w:rsidR="00F61DF9" w:rsidRPr="00CF1A49" w14:paraId="5387C0CC" w14:textId="77777777" w:rsidTr="00F61DF9">
        <w:tc>
          <w:tcPr>
            <w:tcW w:w="9355" w:type="dxa"/>
            <w:tcMar>
              <w:top w:w="216" w:type="dxa"/>
            </w:tcMar>
          </w:tcPr>
          <w:p w14:paraId="1EA40705" w14:textId="4691BB1B" w:rsidR="00F61DF9" w:rsidRPr="00CF1A49" w:rsidRDefault="00CD751B" w:rsidP="00F61DF9">
            <w:pPr>
              <w:pStyle w:val="Heading2"/>
              <w:contextualSpacing w:val="0"/>
              <w:outlineLvl w:val="1"/>
            </w:pPr>
            <w:r>
              <w:t>Automation project</w:t>
            </w:r>
          </w:p>
          <w:p w14:paraId="463A0779" w14:textId="65B9B9FF" w:rsidR="00F65FD5" w:rsidRPr="00E76F79" w:rsidRDefault="00063649" w:rsidP="00063649">
            <w:pPr>
              <w:rPr>
                <w:b/>
                <w:bCs/>
                <w:color w:val="2C5C85" w:themeColor="hyperlink"/>
                <w:u w:val="single"/>
              </w:rPr>
            </w:pPr>
            <w:r>
              <w:t xml:space="preserve">GitHub Link: </w:t>
            </w:r>
            <w:hyperlink r:id="rId11" w:history="1">
              <w:r w:rsidRPr="003C4DA0">
                <w:rPr>
                  <w:rStyle w:val="Hyperlink"/>
                  <w:bCs/>
                </w:rPr>
                <w:t>https://github.com/DURGAPRASADGUPT/AUTOMATION-PROJECT</w:t>
              </w:r>
            </w:hyperlink>
          </w:p>
          <w:p w14:paraId="6D80C5F1" w14:textId="2CF3E4F7" w:rsidR="00063649" w:rsidRPr="00063649" w:rsidRDefault="00063649" w:rsidP="00F61DF9">
            <w:pPr>
              <w:rPr>
                <w:b/>
                <w:bCs/>
                <w:sz w:val="24"/>
              </w:rPr>
            </w:pPr>
            <w:r w:rsidRPr="00945283">
              <w:rPr>
                <w:b/>
                <w:bCs/>
                <w:sz w:val="24"/>
              </w:rPr>
              <w:t>In this project using script we will log-in to hacker-rank and will submit the code using</w:t>
            </w:r>
            <w:r>
              <w:rPr>
                <w:b/>
                <w:bCs/>
                <w:sz w:val="24"/>
              </w:rPr>
              <w:t xml:space="preserve"> puppeteer</w:t>
            </w:r>
            <w:r w:rsidRPr="00945283">
              <w:rPr>
                <w:b/>
                <w:bCs/>
                <w:sz w:val="24"/>
              </w:rPr>
              <w:t xml:space="preserve">. We don’t have to do </w:t>
            </w:r>
            <w:r w:rsidR="0019470D" w:rsidRPr="00945283">
              <w:rPr>
                <w:b/>
                <w:bCs/>
                <w:sz w:val="24"/>
              </w:rPr>
              <w:t>anything</w:t>
            </w:r>
            <w:r w:rsidR="0019470D">
              <w:rPr>
                <w:b/>
                <w:bCs/>
                <w:sz w:val="24"/>
              </w:rPr>
              <w:t>; everything</w:t>
            </w:r>
            <w:r w:rsidRPr="00945283">
              <w:rPr>
                <w:b/>
                <w:bCs/>
                <w:sz w:val="24"/>
              </w:rPr>
              <w:t xml:space="preserve"> will be done by </w:t>
            </w:r>
            <w:r>
              <w:rPr>
                <w:b/>
                <w:bCs/>
                <w:sz w:val="24"/>
              </w:rPr>
              <w:t xml:space="preserve">written </w:t>
            </w:r>
            <w:r w:rsidRPr="00945283">
              <w:rPr>
                <w:b/>
                <w:bCs/>
                <w:sz w:val="24"/>
              </w:rPr>
              <w:t>script</w:t>
            </w:r>
            <w:r>
              <w:rPr>
                <w:b/>
                <w:bCs/>
                <w:sz w:val="24"/>
              </w:rPr>
              <w:t>.</w:t>
            </w:r>
          </w:p>
          <w:p w14:paraId="15AE1C7E" w14:textId="121FEAD6" w:rsidR="00063649" w:rsidRDefault="00063649" w:rsidP="00F61DF9"/>
        </w:tc>
      </w:tr>
    </w:tbl>
    <w:sdt>
      <w:sdtPr>
        <w:alias w:val="Education:"/>
        <w:tag w:val="Education:"/>
        <w:id w:val="-1908763273"/>
        <w:placeholder>
          <w:docPart w:val="FB4DEC8962DF4F36B6A5E0D91FEED3F3"/>
        </w:placeholder>
        <w:temporary/>
        <w:showingPlcHdr/>
        <w15:appearance w15:val="hidden"/>
      </w:sdtPr>
      <w:sdtEndPr/>
      <w:sdtContent>
        <w:p w14:paraId="19FC46B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B150B8F" w14:textId="77777777" w:rsidTr="00D66A52">
        <w:tc>
          <w:tcPr>
            <w:tcW w:w="9355" w:type="dxa"/>
          </w:tcPr>
          <w:p w14:paraId="7E310CC7" w14:textId="5D8A87A7"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14:paraId="3AC420A2" w14:textId="02BF634B" w:rsidR="001D0BF1" w:rsidRPr="00CF1A49" w:rsidRDefault="00063649" w:rsidP="001D0BF1">
            <w:pPr>
              <w:pStyle w:val="Heading2"/>
              <w:contextualSpacing w:val="0"/>
              <w:outlineLvl w:val="1"/>
            </w:pPr>
            <w:r>
              <w:t>Bachelor of TechNoLOgy</w:t>
            </w:r>
            <w:r w:rsidR="001D0BF1" w:rsidRPr="00CF1A49">
              <w:t xml:space="preserve">, </w:t>
            </w:r>
            <w:r w:rsidRPr="007C5DFB">
              <w:rPr>
                <w:rStyle w:val="SubtleReference"/>
                <w:b/>
                <w:bCs/>
              </w:rPr>
              <w:t>Lovely professional university</w:t>
            </w:r>
            <w:r w:rsidR="0054210D">
              <w:rPr>
                <w:rStyle w:val="SubtleReference"/>
              </w:rPr>
              <w:t xml:space="preserve"> (2019-2023)</w:t>
            </w:r>
          </w:p>
          <w:p w14:paraId="2F6EC714" w14:textId="77777777" w:rsidR="007538DC" w:rsidRDefault="0054210D" w:rsidP="007538DC">
            <w:pPr>
              <w:contextualSpacing w:val="0"/>
            </w:pPr>
            <w:r>
              <w:t>Specialization: Computer Science</w:t>
            </w:r>
          </w:p>
          <w:p w14:paraId="52D42032" w14:textId="77777777" w:rsidR="00176807" w:rsidRDefault="0054210D" w:rsidP="007538DC">
            <w:pPr>
              <w:contextualSpacing w:val="0"/>
            </w:pPr>
            <w:r>
              <w:t>CGPA: 7.85</w:t>
            </w:r>
          </w:p>
          <w:p w14:paraId="7A971111" w14:textId="77777777" w:rsidR="00F74B56" w:rsidRDefault="00F74B56" w:rsidP="007538DC">
            <w:pPr>
              <w:contextualSpacing w:val="0"/>
            </w:pPr>
          </w:p>
          <w:p w14:paraId="5588372E" w14:textId="197DD0ED" w:rsidR="00F74B56" w:rsidRDefault="00F74B56" w:rsidP="007538DC">
            <w:pPr>
              <w:contextualSpacing w:val="0"/>
              <w:rPr>
                <w:sz w:val="26"/>
                <w:szCs w:val="26"/>
              </w:rPr>
            </w:pPr>
            <w:r w:rsidRPr="00E76F79">
              <w:rPr>
                <w:b/>
                <w:bCs/>
                <w:color w:val="1D824C"/>
                <w:sz w:val="26"/>
                <w:szCs w:val="26"/>
              </w:rPr>
              <w:t>SUMMER TRAINING,</w:t>
            </w:r>
            <w:r w:rsidRPr="00F74B56">
              <w:rPr>
                <w:b/>
                <w:bCs/>
                <w:sz w:val="26"/>
                <w:szCs w:val="26"/>
              </w:rPr>
              <w:t xml:space="preserve"> BOARD INFINITY</w:t>
            </w:r>
            <w:r>
              <w:t xml:space="preserve"> </w:t>
            </w:r>
            <w:r w:rsidRPr="00F74B56">
              <w:rPr>
                <w:sz w:val="26"/>
                <w:szCs w:val="26"/>
              </w:rPr>
              <w:t>(MAY, 2021 – JULY, 2021)</w:t>
            </w:r>
          </w:p>
          <w:p w14:paraId="75223C03" w14:textId="77777777" w:rsidR="00E76F79" w:rsidRDefault="00E76F79" w:rsidP="00E76F79">
            <w:pPr>
              <w:spacing w:after="120"/>
              <w:contextualSpacing w:val="0"/>
            </w:pPr>
            <w:r w:rsidRPr="00E76F79">
              <w:rPr>
                <w:b/>
                <w:bCs/>
              </w:rPr>
              <w:t>Technology:</w:t>
            </w:r>
            <w:r w:rsidRPr="00E76F79">
              <w:rPr>
                <w:b/>
              </w:rPr>
              <w:t xml:space="preserve"> </w:t>
            </w:r>
            <w:r w:rsidRPr="002E233D">
              <w:t>Web Development</w:t>
            </w:r>
            <w:r>
              <w:t xml:space="preserve"> (Front-End)</w:t>
            </w:r>
          </w:p>
          <w:p w14:paraId="0AC4E493" w14:textId="4EAAB9A2" w:rsidR="00E76F79" w:rsidRPr="00E76F79" w:rsidRDefault="00E76F79" w:rsidP="007538DC">
            <w:pPr>
              <w:contextualSpacing w:val="0"/>
              <w:rPr>
                <w:b/>
                <w:bCs/>
              </w:rPr>
            </w:pPr>
            <w:r w:rsidRPr="002E233D">
              <w:t>During this summer training</w:t>
            </w:r>
            <w:r w:rsidR="00B452BF">
              <w:t>,</w:t>
            </w:r>
            <w:r w:rsidRPr="002E233D">
              <w:t xml:space="preserve"> I learned about</w:t>
            </w:r>
            <w:r>
              <w:rPr>
                <w:b/>
                <w:bCs/>
              </w:rPr>
              <w:t xml:space="preserve"> advanced JS concepts </w:t>
            </w:r>
            <w:r w:rsidRPr="002E233D">
              <w:t>like</w:t>
            </w:r>
            <w:r>
              <w:rPr>
                <w:b/>
                <w:bCs/>
              </w:rPr>
              <w:t xml:space="preserve"> jQuery, AJAX, Express, Promises etc.</w:t>
            </w:r>
            <w:r w:rsidR="00B452BF">
              <w:rPr>
                <w:b/>
                <w:bCs/>
              </w:rPr>
              <w:t xml:space="preserve"> </w:t>
            </w:r>
            <w:r w:rsidR="00B452BF" w:rsidRPr="00B452BF">
              <w:t>Also, I learned</w:t>
            </w:r>
            <w:r w:rsidR="00B452BF">
              <w:t xml:space="preserve"> about</w:t>
            </w:r>
            <w:r w:rsidR="00B452BF" w:rsidRPr="00B452BF">
              <w:t xml:space="preserve"> the</w:t>
            </w:r>
            <w:r w:rsidR="00B452BF">
              <w:rPr>
                <w:b/>
                <w:bCs/>
              </w:rPr>
              <w:t xml:space="preserve"> Best Practices to write the code.</w:t>
            </w:r>
          </w:p>
          <w:p w14:paraId="1124C7E3" w14:textId="56A6BC07" w:rsidR="00E76F79" w:rsidRPr="00F65FD5" w:rsidRDefault="00E76F79" w:rsidP="007538DC">
            <w:pPr>
              <w:contextualSpacing w:val="0"/>
            </w:pPr>
          </w:p>
        </w:tc>
      </w:tr>
      <w:tr w:rsidR="00F61DF9" w:rsidRPr="00CF1A49" w14:paraId="498B775A" w14:textId="77777777" w:rsidTr="00176807">
        <w:trPr>
          <w:trHeight w:val="20"/>
        </w:trPr>
        <w:tc>
          <w:tcPr>
            <w:tcW w:w="9355" w:type="dxa"/>
            <w:tcMar>
              <w:top w:w="216" w:type="dxa"/>
            </w:tcMar>
          </w:tcPr>
          <w:p w14:paraId="200752CD" w14:textId="6D934AE0" w:rsidR="00F65FD5" w:rsidRDefault="00F65FD5" w:rsidP="0054210D">
            <w:pPr>
              <w:pStyle w:val="Heading3"/>
              <w:contextualSpacing w:val="0"/>
              <w:outlineLvl w:val="2"/>
              <w:rPr>
                <w:color w:val="1D824C"/>
                <w:sz w:val="26"/>
                <w:szCs w:val="26"/>
              </w:rPr>
            </w:pPr>
            <w:r w:rsidRPr="00F65FD5">
              <w:rPr>
                <w:color w:val="1D824C"/>
                <w:sz w:val="26"/>
                <w:szCs w:val="26"/>
              </w:rPr>
              <w:t>achievents</w:t>
            </w:r>
          </w:p>
          <w:p w14:paraId="6BCD99A0" w14:textId="0AAC274B" w:rsidR="00F65FD5" w:rsidRPr="00F65FD5" w:rsidRDefault="00F65FD5" w:rsidP="00F65FD5">
            <w:pPr>
              <w:pStyle w:val="Heading3"/>
              <w:numPr>
                <w:ilvl w:val="0"/>
                <w:numId w:val="15"/>
              </w:numPr>
              <w:contextualSpacing w:val="0"/>
              <w:outlineLvl w:val="2"/>
              <w:rPr>
                <w:b w:val="0"/>
                <w:bCs/>
                <w:color w:val="595959"/>
                <w:sz w:val="20"/>
                <w:szCs w:val="20"/>
              </w:rPr>
            </w:pPr>
            <w:r w:rsidRPr="00F65FD5">
              <w:rPr>
                <w:b w:val="0"/>
                <w:bCs/>
                <w:color w:val="595959"/>
                <w:sz w:val="20"/>
                <w:szCs w:val="20"/>
              </w:rPr>
              <w:t>g</w:t>
            </w:r>
            <w:r>
              <w:rPr>
                <w:b w:val="0"/>
                <w:bCs/>
                <w:color w:val="595959"/>
                <w:sz w:val="20"/>
                <w:szCs w:val="20"/>
              </w:rPr>
              <w:t>E</w:t>
            </w:r>
            <w:r w:rsidRPr="00F65FD5">
              <w:rPr>
                <w:b w:val="0"/>
                <w:bCs/>
                <w:color w:val="595959"/>
                <w:sz w:val="20"/>
                <w:szCs w:val="20"/>
              </w:rPr>
              <w:t xml:space="preserve">eksforgeeks </w:t>
            </w:r>
            <w:r>
              <w:rPr>
                <w:b w:val="0"/>
                <w:bCs/>
                <w:color w:val="595959"/>
                <w:sz w:val="20"/>
                <w:szCs w:val="20"/>
              </w:rPr>
              <w:t xml:space="preserve">chapter lpu </w:t>
            </w:r>
            <w:r w:rsidRPr="007C5DFB">
              <w:rPr>
                <w:color w:val="595959"/>
                <w:sz w:val="20"/>
                <w:szCs w:val="20"/>
              </w:rPr>
              <w:t xml:space="preserve">technical </w:t>
            </w:r>
            <w:r w:rsidR="007C5DFB">
              <w:rPr>
                <w:color w:val="595959"/>
                <w:sz w:val="20"/>
                <w:szCs w:val="20"/>
              </w:rPr>
              <w:t xml:space="preserve">core </w:t>
            </w:r>
            <w:r w:rsidRPr="007C5DFB">
              <w:rPr>
                <w:color w:val="595959"/>
                <w:sz w:val="20"/>
                <w:szCs w:val="20"/>
              </w:rPr>
              <w:t>member</w:t>
            </w:r>
            <w:r w:rsidR="007C5DFB">
              <w:rPr>
                <w:color w:val="595959"/>
                <w:sz w:val="20"/>
                <w:szCs w:val="20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C7DDF3111835483E84EBBB0FCAD81ECA"/>
        </w:placeholder>
        <w:temporary/>
        <w:showingPlcHdr/>
        <w15:appearance w15:val="hidden"/>
      </w:sdtPr>
      <w:sdtEndPr/>
      <w:sdtContent>
        <w:p w14:paraId="066E84A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0566DF8A" w14:textId="77777777" w:rsidR="00E76F79" w:rsidRDefault="00E76F79" w:rsidP="006E1507">
      <w:pPr>
        <w:pStyle w:val="ListBullet"/>
        <w:sectPr w:rsidR="00E76F79" w:rsidSect="005A1B10">
          <w:footerReference w:type="default" r:id="rId12"/>
          <w:headerReference w:type="first" r:id="rId13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23"/>
        <w:gridCol w:w="1617"/>
      </w:tblGrid>
      <w:tr w:rsidR="003A0632" w:rsidRPr="006E1507" w14:paraId="391A7F86" w14:textId="77777777" w:rsidTr="00CF1A49">
        <w:tc>
          <w:tcPr>
            <w:tcW w:w="4675" w:type="dxa"/>
          </w:tcPr>
          <w:p w14:paraId="58E39CAF" w14:textId="096867E8" w:rsidR="001E3120" w:rsidRPr="006E1507" w:rsidRDefault="0054210D" w:rsidP="006E1507">
            <w:pPr>
              <w:pStyle w:val="ListBullet"/>
              <w:contextualSpacing w:val="0"/>
            </w:pPr>
            <w:r>
              <w:t>JAVA</w:t>
            </w:r>
          </w:p>
          <w:p w14:paraId="66D7480B" w14:textId="77777777" w:rsidR="001F4E6D" w:rsidRDefault="0054210D" w:rsidP="006E1507">
            <w:pPr>
              <w:pStyle w:val="ListBullet"/>
              <w:contextualSpacing w:val="0"/>
            </w:pPr>
            <w:r>
              <w:t>OOPS</w:t>
            </w:r>
          </w:p>
          <w:p w14:paraId="5A545B15" w14:textId="77777777" w:rsidR="0054210D" w:rsidRDefault="0054210D" w:rsidP="006E1507">
            <w:pPr>
              <w:pStyle w:val="ListBullet"/>
              <w:contextualSpacing w:val="0"/>
            </w:pPr>
            <w:r>
              <w:t>NodeJS</w:t>
            </w:r>
          </w:p>
          <w:p w14:paraId="2EFED13F" w14:textId="4A5B8666" w:rsidR="0054210D" w:rsidRPr="006E1507" w:rsidRDefault="00176807" w:rsidP="006E1507">
            <w:pPr>
              <w:pStyle w:val="ListBullet"/>
              <w:contextualSpacing w:val="0"/>
            </w:pPr>
            <w:r>
              <w:t>React</w:t>
            </w:r>
          </w:p>
        </w:tc>
        <w:tc>
          <w:tcPr>
            <w:tcW w:w="4675" w:type="dxa"/>
            <w:tcMar>
              <w:left w:w="360" w:type="dxa"/>
            </w:tcMar>
          </w:tcPr>
          <w:p w14:paraId="00AE3867" w14:textId="645D5455" w:rsidR="003A0632" w:rsidRPr="006E1507" w:rsidRDefault="0054210D" w:rsidP="006E1507">
            <w:pPr>
              <w:pStyle w:val="ListBullet"/>
              <w:contextualSpacing w:val="0"/>
            </w:pPr>
            <w:r>
              <w:t>HTML</w:t>
            </w:r>
          </w:p>
          <w:p w14:paraId="36B68B14" w14:textId="6F97413C" w:rsidR="001E3120" w:rsidRPr="006E1507" w:rsidRDefault="0054210D" w:rsidP="006E1507">
            <w:pPr>
              <w:pStyle w:val="ListBullet"/>
              <w:contextualSpacing w:val="0"/>
            </w:pPr>
            <w:r>
              <w:t>CSS</w:t>
            </w:r>
          </w:p>
          <w:p w14:paraId="0F0FB4F0" w14:textId="033F286E" w:rsidR="0054210D" w:rsidRDefault="00176807" w:rsidP="0054210D">
            <w:pPr>
              <w:pStyle w:val="ListBullet"/>
              <w:contextualSpacing w:val="0"/>
            </w:pPr>
            <w:r>
              <w:t>Bootstrap</w:t>
            </w:r>
          </w:p>
          <w:p w14:paraId="5C1F75BB" w14:textId="77777777" w:rsidR="00E76F79" w:rsidRDefault="00176807" w:rsidP="00E76F79">
            <w:pPr>
              <w:pStyle w:val="ListBullet"/>
              <w:contextualSpacing w:val="0"/>
            </w:pPr>
            <w:r>
              <w:t>JavaScrip</w:t>
            </w:r>
            <w:r w:rsidR="00E76F79">
              <w:t>t</w:t>
            </w:r>
          </w:p>
          <w:p w14:paraId="6C56AEA0" w14:textId="77777777" w:rsidR="00B452BF" w:rsidRDefault="00B452BF" w:rsidP="00E76F79">
            <w:pPr>
              <w:pStyle w:val="ListBullet"/>
              <w:contextualSpacing w:val="0"/>
            </w:pPr>
            <w:r>
              <w:t>Git</w:t>
            </w:r>
          </w:p>
          <w:p w14:paraId="140258EF" w14:textId="7FC8316A" w:rsidR="00B452BF" w:rsidRPr="006E1507" w:rsidRDefault="00B452BF" w:rsidP="00E76F79">
            <w:pPr>
              <w:pStyle w:val="ListBullet"/>
              <w:contextualSpacing w:val="0"/>
            </w:pPr>
            <w:r>
              <w:t>GitHub</w:t>
            </w:r>
          </w:p>
        </w:tc>
      </w:tr>
    </w:tbl>
    <w:p w14:paraId="7BF007E4" w14:textId="77777777" w:rsidR="00E76F79" w:rsidRDefault="00E76F79" w:rsidP="006E1507">
      <w:pPr>
        <w:sectPr w:rsidR="00E76F79" w:rsidSect="00B452BF">
          <w:type w:val="continuous"/>
          <w:pgSz w:w="12240" w:h="15840" w:code="1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7DABC7A0" w14:textId="224526B1" w:rsidR="00B51D1B" w:rsidRPr="006E1507" w:rsidRDefault="00B51D1B" w:rsidP="0019470D"/>
    <w:sectPr w:rsidR="00B51D1B" w:rsidRPr="006E1507" w:rsidSect="0019470D">
      <w:pgSz w:w="12240" w:h="15840" w:code="1"/>
      <w:pgMar w:top="953" w:right="1440" w:bottom="1077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0DFE3" w14:textId="77777777" w:rsidR="00150F3C" w:rsidRDefault="00150F3C" w:rsidP="0068194B">
      <w:r>
        <w:separator/>
      </w:r>
    </w:p>
    <w:p w14:paraId="7969EB0B" w14:textId="77777777" w:rsidR="00150F3C" w:rsidRDefault="00150F3C"/>
    <w:p w14:paraId="6F6AEE31" w14:textId="77777777" w:rsidR="00150F3C" w:rsidRDefault="00150F3C"/>
  </w:endnote>
  <w:endnote w:type="continuationSeparator" w:id="0">
    <w:p w14:paraId="754E4C8E" w14:textId="77777777" w:rsidR="00150F3C" w:rsidRDefault="00150F3C" w:rsidP="0068194B">
      <w:r>
        <w:continuationSeparator/>
      </w:r>
    </w:p>
    <w:p w14:paraId="57DBDF4B" w14:textId="77777777" w:rsidR="00150F3C" w:rsidRDefault="00150F3C"/>
    <w:p w14:paraId="291215E4" w14:textId="77777777" w:rsidR="00150F3C" w:rsidRDefault="00150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43A2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BE452" w14:textId="77777777" w:rsidR="00150F3C" w:rsidRDefault="00150F3C" w:rsidP="0068194B">
      <w:r>
        <w:separator/>
      </w:r>
    </w:p>
    <w:p w14:paraId="5A62E9EA" w14:textId="77777777" w:rsidR="00150F3C" w:rsidRDefault="00150F3C"/>
    <w:p w14:paraId="1FB4A4D4" w14:textId="77777777" w:rsidR="00150F3C" w:rsidRDefault="00150F3C"/>
  </w:footnote>
  <w:footnote w:type="continuationSeparator" w:id="0">
    <w:p w14:paraId="35B784A4" w14:textId="77777777" w:rsidR="00150F3C" w:rsidRDefault="00150F3C" w:rsidP="0068194B">
      <w:r>
        <w:continuationSeparator/>
      </w:r>
    </w:p>
    <w:p w14:paraId="5C684BB0" w14:textId="77777777" w:rsidR="00150F3C" w:rsidRDefault="00150F3C"/>
    <w:p w14:paraId="282C7D0D" w14:textId="77777777" w:rsidR="00150F3C" w:rsidRDefault="00150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964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262FD5" wp14:editId="6705C7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BFB116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B577C1"/>
    <w:multiLevelType w:val="hybridMultilevel"/>
    <w:tmpl w:val="068A1CE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56628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C3A1AA2"/>
    <w:multiLevelType w:val="hybridMultilevel"/>
    <w:tmpl w:val="BD642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B123FE8"/>
    <w:multiLevelType w:val="hybridMultilevel"/>
    <w:tmpl w:val="B7B2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displayBackgroundShap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4"/>
    <w:rsid w:val="000001EF"/>
    <w:rsid w:val="00007322"/>
    <w:rsid w:val="00007728"/>
    <w:rsid w:val="00013FEF"/>
    <w:rsid w:val="00024584"/>
    <w:rsid w:val="00024730"/>
    <w:rsid w:val="00055E95"/>
    <w:rsid w:val="00063649"/>
    <w:rsid w:val="0007021F"/>
    <w:rsid w:val="000B2BA5"/>
    <w:rsid w:val="000F2F8C"/>
    <w:rsid w:val="0010006E"/>
    <w:rsid w:val="001045A8"/>
    <w:rsid w:val="00114A91"/>
    <w:rsid w:val="001427E1"/>
    <w:rsid w:val="00150F3C"/>
    <w:rsid w:val="00163668"/>
    <w:rsid w:val="00171566"/>
    <w:rsid w:val="00174676"/>
    <w:rsid w:val="001755A8"/>
    <w:rsid w:val="00176807"/>
    <w:rsid w:val="00184014"/>
    <w:rsid w:val="00192008"/>
    <w:rsid w:val="0019470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7874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540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210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051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5DFB"/>
    <w:rsid w:val="007C606B"/>
    <w:rsid w:val="007E6A61"/>
    <w:rsid w:val="00801140"/>
    <w:rsid w:val="00803404"/>
    <w:rsid w:val="00805462"/>
    <w:rsid w:val="00834955"/>
    <w:rsid w:val="00855B59"/>
    <w:rsid w:val="00860461"/>
    <w:rsid w:val="0086487C"/>
    <w:rsid w:val="00870B20"/>
    <w:rsid w:val="008829F8"/>
    <w:rsid w:val="00885897"/>
    <w:rsid w:val="008A6538"/>
    <w:rsid w:val="008C5F89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52BF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0AD2"/>
    <w:rsid w:val="00C57FC6"/>
    <w:rsid w:val="00C66A7D"/>
    <w:rsid w:val="00C779DA"/>
    <w:rsid w:val="00C814F7"/>
    <w:rsid w:val="00CA4B4D"/>
    <w:rsid w:val="00CB35C3"/>
    <w:rsid w:val="00CD323D"/>
    <w:rsid w:val="00CD751B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6F79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5FD5"/>
    <w:rsid w:val="00F74B5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4E691"/>
  <w15:chartTrackingRefBased/>
  <w15:docId w15:val="{AEE92715-6F9E-41B5-8E10-0C5BB431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semiHidden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57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gaprasadgupt14975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URGAPRASADGUPT/AUTOMATION-PROJEC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urgaprasadgupt.github.io/Excel-clonep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urgaprasadgupt/Excel-clonepr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320CFE059D4B3589AB9AF0BC389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36979-90C8-404E-A4B6-E77775599589}"/>
      </w:docPartPr>
      <w:docPartBody>
        <w:p w:rsidR="00677FA4" w:rsidRDefault="00FE481D">
          <w:pPr>
            <w:pStyle w:val="C2320CFE059D4B3589AB9AF0BC38974A"/>
          </w:pPr>
          <w:r w:rsidRPr="00CF1A49">
            <w:t>·</w:t>
          </w:r>
        </w:p>
      </w:docPartBody>
    </w:docPart>
    <w:docPart>
      <w:docPartPr>
        <w:name w:val="9C52E3F86F2C47E491D7023D1BBBF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1BBE4-467F-4434-B984-A02C4B40D1BB}"/>
      </w:docPartPr>
      <w:docPartBody>
        <w:p w:rsidR="00677FA4" w:rsidRDefault="00FE481D">
          <w:pPr>
            <w:pStyle w:val="9C52E3F86F2C47E491D7023D1BBBF132"/>
          </w:pPr>
          <w:r w:rsidRPr="00CF1A49">
            <w:t>·</w:t>
          </w:r>
        </w:p>
      </w:docPartBody>
    </w:docPart>
    <w:docPart>
      <w:docPartPr>
        <w:name w:val="FB4DEC8962DF4F36B6A5E0D91FEED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72681-21FD-44E7-BE5D-6F0E32227EC6}"/>
      </w:docPartPr>
      <w:docPartBody>
        <w:p w:rsidR="00677FA4" w:rsidRDefault="00FE481D">
          <w:pPr>
            <w:pStyle w:val="FB4DEC8962DF4F36B6A5E0D91FEED3F3"/>
          </w:pPr>
          <w:r w:rsidRPr="00CF1A49">
            <w:t>Education</w:t>
          </w:r>
        </w:p>
      </w:docPartBody>
    </w:docPart>
    <w:docPart>
      <w:docPartPr>
        <w:name w:val="C7DDF3111835483E84EBBB0FCAD8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C6678-661D-48C4-8847-B20892E6D1D4}"/>
      </w:docPartPr>
      <w:docPartBody>
        <w:p w:rsidR="00677FA4" w:rsidRDefault="00FE481D">
          <w:pPr>
            <w:pStyle w:val="C7DDF3111835483E84EBBB0FCAD81EC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DA"/>
    <w:rsid w:val="00677FA4"/>
    <w:rsid w:val="00980DDA"/>
    <w:rsid w:val="00DD5CBA"/>
    <w:rsid w:val="00DE374F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2320CFE059D4B3589AB9AF0BC38974A">
    <w:name w:val="C2320CFE059D4B3589AB9AF0BC38974A"/>
  </w:style>
  <w:style w:type="paragraph" w:customStyle="1" w:styleId="9C52E3F86F2C47E491D7023D1BBBF132">
    <w:name w:val="9C52E3F86F2C47E491D7023D1BBBF13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B4DEC8962DF4F36B6A5E0D91FEED3F3">
    <w:name w:val="FB4DEC8962DF4F36B6A5E0D91FEED3F3"/>
  </w:style>
  <w:style w:type="paragraph" w:customStyle="1" w:styleId="C7DDF3111835483E84EBBB0FCAD81ECA">
    <w:name w:val="C7DDF3111835483E84EBBB0FCAD81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D771-E9D0-47F2-832E-68BFEDCD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128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durga prasad gupt</cp:lastModifiedBy>
  <cp:revision>8</cp:revision>
  <dcterms:created xsi:type="dcterms:W3CDTF">2021-07-27T08:01:00Z</dcterms:created>
  <dcterms:modified xsi:type="dcterms:W3CDTF">2021-07-28T10:55:00Z</dcterms:modified>
  <cp:category/>
</cp:coreProperties>
</file>